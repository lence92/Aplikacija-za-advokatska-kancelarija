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979" w:rsidRPr="00174308" w:rsidRDefault="00174308" w:rsidP="001F3936">
      <w:pPr>
        <w:pStyle w:val="Address"/>
        <w:rPr>
          <w:lang w:val="mk-MK"/>
        </w:rPr>
      </w:pPr>
      <w:r>
        <w:rPr>
          <w:lang w:val="mk-MK"/>
        </w:rPr>
        <w:t>Ленче Петковска</w:t>
      </w:r>
    </w:p>
    <w:p w:rsidR="008E4979" w:rsidRDefault="00BD0D53">
      <w:pPr>
        <w:pStyle w:val="Address"/>
      </w:pPr>
      <w:r>
        <w:t>Ul. Praska br. 16</w:t>
      </w:r>
    </w:p>
    <w:p w:rsidR="008E4979" w:rsidRDefault="00BD0D53">
      <w:pPr>
        <w:pStyle w:val="Address"/>
      </w:pPr>
      <w:r>
        <w:t>Skopje, Karpos</w:t>
      </w:r>
    </w:p>
    <w:p w:rsidR="002227D1" w:rsidRDefault="00BD0D53" w:rsidP="002227D1">
      <w:pPr>
        <w:pStyle w:val="Address"/>
      </w:pPr>
      <w:r>
        <w:t>075/872-562</w:t>
      </w:r>
    </w:p>
    <w:p w:rsidR="002227D1" w:rsidRDefault="001A279C" w:rsidP="002227D1">
      <w:pPr>
        <w:pStyle w:val="Address"/>
      </w:pPr>
      <w:r>
        <w:t>l</w:t>
      </w:r>
      <w:r w:rsidR="00BD0D53">
        <w:t>encepetkovska992@gmail.com</w:t>
      </w:r>
    </w:p>
    <w:p w:rsidR="005E5BF9" w:rsidRPr="005E5BF9" w:rsidRDefault="00F57F29" w:rsidP="00236405">
      <w:pPr>
        <w:pStyle w:val="Date"/>
      </w:pPr>
      <w:sdt>
        <w:sdtPr>
          <w:alias w:val="Date"/>
          <w:tag w:val="Date"/>
          <w:id w:val="-1797359151"/>
          <w:placeholder>
            <w:docPart w:val="050494A09EA4476083D295EF720AB65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8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755D8D">
            <w:t>August 10, 2016</w:t>
          </w:r>
        </w:sdtContent>
      </w:sdt>
    </w:p>
    <w:p w:rsidR="00524EC1" w:rsidRDefault="00524EC1" w:rsidP="00524EC1">
      <w:pPr>
        <w:pStyle w:val="Salutation"/>
      </w:pPr>
    </w:p>
    <w:p w:rsidR="00524EC1" w:rsidRDefault="00524EC1" w:rsidP="00524EC1">
      <w:pPr>
        <w:pStyle w:val="Salutation"/>
        <w:rPr>
          <w:rFonts w:ascii="Arial" w:hAnsi="Arial" w:cs="Arial"/>
          <w:b/>
          <w:bCs/>
          <w:color w:val="777777"/>
          <w:shd w:val="clear" w:color="auto" w:fill="FFFFFF"/>
        </w:rPr>
      </w:pPr>
      <w:r w:rsidRPr="00524EC1">
        <w:rPr>
          <w:rFonts w:ascii="Arial" w:hAnsi="Arial" w:cs="Arial"/>
          <w:b/>
          <w:bCs/>
          <w:color w:val="777777"/>
          <w:shd w:val="clear" w:color="auto" w:fill="FFFFFF"/>
        </w:rPr>
        <w:t>4virtus</w:t>
      </w:r>
    </w:p>
    <w:p w:rsidR="00524EC1" w:rsidRDefault="00524EC1" w:rsidP="00524EC1">
      <w:pPr>
        <w:pStyle w:val="Salutation"/>
        <w:rPr>
          <w:rFonts w:ascii="Arial" w:hAnsi="Arial" w:cs="Arial"/>
          <w:b/>
          <w:bCs/>
          <w:color w:val="777777"/>
          <w:shd w:val="clear" w:color="auto" w:fill="FFFFFF"/>
        </w:rPr>
      </w:pPr>
      <w:r>
        <w:rPr>
          <w:rFonts w:ascii="Arial" w:hAnsi="Arial" w:cs="Arial"/>
          <w:b/>
          <w:bCs/>
          <w:color w:val="777777"/>
          <w:shd w:val="clear" w:color="auto" w:fill="FFFFFF"/>
        </w:rPr>
        <w:t xml:space="preserve">Macedonia, </w:t>
      </w:r>
    </w:p>
    <w:p w:rsidR="00524EC1" w:rsidRDefault="00524EC1" w:rsidP="00524EC1">
      <w:pPr>
        <w:pStyle w:val="Salutation"/>
        <w:rPr>
          <w:rFonts w:ascii="Arial" w:hAnsi="Arial" w:cs="Arial"/>
          <w:b/>
          <w:bCs/>
          <w:color w:val="777777"/>
          <w:shd w:val="clear" w:color="auto" w:fill="FFFFFF"/>
        </w:rPr>
      </w:pPr>
      <w:r>
        <w:rPr>
          <w:rFonts w:ascii="Arial" w:hAnsi="Arial" w:cs="Arial"/>
          <w:b/>
          <w:bCs/>
          <w:color w:val="777777"/>
          <w:shd w:val="clear" w:color="auto" w:fill="FFFFFF"/>
        </w:rPr>
        <w:t xml:space="preserve">Orce Nikolov 182A/3, </w:t>
      </w:r>
    </w:p>
    <w:p w:rsidR="00524EC1" w:rsidRDefault="00524EC1" w:rsidP="00524EC1">
      <w:pPr>
        <w:pStyle w:val="Salutation"/>
        <w:rPr>
          <w:rFonts w:ascii="Arial" w:hAnsi="Arial" w:cs="Arial"/>
          <w:b/>
          <w:bCs/>
          <w:color w:val="777777"/>
          <w:shd w:val="clear" w:color="auto" w:fill="FFFFFF"/>
        </w:rPr>
      </w:pPr>
      <w:r w:rsidRPr="00524EC1">
        <w:rPr>
          <w:rFonts w:ascii="Arial" w:hAnsi="Arial" w:cs="Arial"/>
          <w:b/>
          <w:bCs/>
          <w:color w:val="777777"/>
          <w:shd w:val="clear" w:color="auto" w:fill="FFFFFF"/>
        </w:rPr>
        <w:t>1000, Skopje</w:t>
      </w:r>
    </w:p>
    <w:p w:rsidR="008E4979" w:rsidRPr="00CB7AA0" w:rsidRDefault="0059698A" w:rsidP="00524EC1">
      <w:pPr>
        <w:pStyle w:val="Salutation"/>
        <w:rPr>
          <w:rFonts w:ascii="Arial" w:hAnsi="Arial" w:cs="Arial"/>
          <w:color w:val="222222"/>
          <w:szCs w:val="20"/>
          <w:shd w:val="clear" w:color="auto" w:fill="FFFFFF"/>
        </w:rPr>
      </w:pPr>
      <w:r>
        <w:t xml:space="preserve"> </w:t>
      </w:r>
      <w:sdt>
        <w:sdtPr>
          <w:alias w:val="Recipient Name"/>
          <w:tag w:val=""/>
          <w:id w:val="569389569"/>
          <w:placeholder>
            <w:docPart w:val="33231CE861014469A7FE1E2663AF3479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="00236405">
            <w:rPr>
              <w:lang w:val="mk-MK"/>
            </w:rPr>
            <w:t>Почитувани</w:t>
          </w:r>
        </w:sdtContent>
      </w:sdt>
      <w:r w:rsidR="00BD0D53">
        <w:t>,</w:t>
      </w:r>
    </w:p>
    <w:p w:rsidR="00396D43" w:rsidRPr="00524EC1" w:rsidRDefault="00BD0D53" w:rsidP="00524EC1">
      <w:pPr>
        <w:pStyle w:val="Salutation"/>
        <w:rPr>
          <w:rFonts w:ascii="Arial" w:hAnsi="Arial" w:cs="Arial"/>
          <w:b/>
          <w:bCs/>
          <w:color w:val="777777"/>
          <w:shd w:val="clear" w:color="auto" w:fill="FFFFFF"/>
        </w:rPr>
      </w:pPr>
      <w:r>
        <w:rPr>
          <w:lang w:val="mk-MK"/>
        </w:rPr>
        <w:t xml:space="preserve">Со ова писмо сакам да ја изразам мојата намера да се пријавам за </w:t>
      </w:r>
      <w:r w:rsidR="005A595C">
        <w:rPr>
          <w:lang w:val="mk-MK"/>
        </w:rPr>
        <w:t>работа</w:t>
      </w:r>
      <w:r>
        <w:rPr>
          <w:lang w:val="mk-MK"/>
        </w:rPr>
        <w:t xml:space="preserve"> во </w:t>
      </w:r>
      <w:r w:rsidR="00524EC1" w:rsidRPr="00524EC1">
        <w:rPr>
          <w:rFonts w:ascii="Arial" w:hAnsi="Arial" w:cs="Arial"/>
          <w:b/>
          <w:bCs/>
          <w:color w:val="777777"/>
          <w:shd w:val="clear" w:color="auto" w:fill="FFFFFF"/>
        </w:rPr>
        <w:t>4virtus</w:t>
      </w:r>
      <w:r w:rsidR="00396D43">
        <w:rPr>
          <w:rFonts w:ascii="Arial" w:hAnsi="Arial" w:cs="Arial"/>
          <w:b/>
          <w:bCs/>
          <w:color w:val="777777"/>
          <w:shd w:val="clear" w:color="auto" w:fill="FFFFFF"/>
          <w:lang w:val="mk-MK"/>
        </w:rPr>
        <w:t>.</w:t>
      </w:r>
    </w:p>
    <w:p w:rsidR="00396D43" w:rsidRPr="00396D43" w:rsidRDefault="00396D43" w:rsidP="00396D43">
      <w:pPr>
        <w:pStyle w:val="Address"/>
        <w:rPr>
          <w:rFonts w:ascii="Arial" w:hAnsi="Arial" w:cs="Arial"/>
          <w:b/>
          <w:bCs/>
          <w:color w:val="777777"/>
          <w:shd w:val="clear" w:color="auto" w:fill="FFFFFF"/>
          <w:lang w:val="mk-MK"/>
        </w:rPr>
      </w:pPr>
    </w:p>
    <w:p w:rsidR="002227D1" w:rsidRDefault="00563EE6" w:rsidP="00563EE6">
      <w:r>
        <w:rPr>
          <w:lang w:val="mk-MK"/>
        </w:rPr>
        <w:t xml:space="preserve">Моето име е Ленче Петковска, апсолвент на Факултетот за информатички науки и компјутерско инженерство. Сега сум во последниот семестар на студии и моментално работам на мојата дипломска работа со тема Веб апликација за адвокатска канцеларија во </w:t>
      </w:r>
      <w:r w:rsidR="00396D43">
        <w:t xml:space="preserve">PHP </w:t>
      </w:r>
      <w:r>
        <w:t>Laravel 5.</w:t>
      </w:r>
    </w:p>
    <w:p w:rsidR="00563EE6" w:rsidRDefault="005A595C" w:rsidP="00563EE6">
      <w:pPr>
        <w:rPr>
          <w:lang w:val="mk-MK"/>
        </w:rPr>
      </w:pPr>
      <w:r>
        <w:rPr>
          <w:lang w:val="mk-MK"/>
        </w:rPr>
        <w:t>Го</w:t>
      </w:r>
      <w:r w:rsidR="001A279C">
        <w:rPr>
          <w:lang w:val="mk-MK"/>
        </w:rPr>
        <w:t xml:space="preserve"> разгледав огласот на </w:t>
      </w:r>
      <w:r w:rsidR="00524EC1">
        <w:rPr>
          <w:lang w:val="mk-MK"/>
        </w:rPr>
        <w:t>вашата страна</w:t>
      </w:r>
      <w:r w:rsidR="00396D43">
        <w:rPr>
          <w:lang w:val="mk-MK"/>
        </w:rPr>
        <w:t xml:space="preserve">  </w:t>
      </w:r>
      <w:r w:rsidR="001A279C">
        <w:rPr>
          <w:lang w:val="mk-MK"/>
        </w:rPr>
        <w:t>за</w:t>
      </w:r>
      <w:r w:rsidR="00524EC1">
        <w:rPr>
          <w:lang w:val="mk-MK"/>
        </w:rPr>
        <w:t xml:space="preserve"> Ј</w:t>
      </w:r>
      <w:bookmarkStart w:id="0" w:name="_GoBack"/>
      <w:bookmarkEnd w:id="0"/>
      <w:r w:rsidR="00524EC1" w:rsidRPr="00524EC1">
        <w:rPr>
          <w:lang w:val="mk-MK"/>
        </w:rPr>
        <w:t>unior</w:t>
      </w:r>
      <w:r w:rsidRPr="005A595C">
        <w:t xml:space="preserve"> </w:t>
      </w:r>
      <w:r w:rsidRPr="005A595C">
        <w:rPr>
          <w:lang w:val="mk-MK"/>
        </w:rPr>
        <w:t>PHP Developer</w:t>
      </w:r>
      <w:r w:rsidR="00236405">
        <w:rPr>
          <w:lang w:val="mk-MK"/>
        </w:rPr>
        <w:t xml:space="preserve">, </w:t>
      </w:r>
      <w:r>
        <w:rPr>
          <w:lang w:val="mk-MK"/>
        </w:rPr>
        <w:t>немам многу искуство но и</w:t>
      </w:r>
      <w:r w:rsidR="00236405">
        <w:rPr>
          <w:lang w:val="mk-MK"/>
        </w:rPr>
        <w:t xml:space="preserve">мам </w:t>
      </w:r>
      <w:r>
        <w:rPr>
          <w:lang w:val="mk-MK"/>
        </w:rPr>
        <w:t>познавање  од</w:t>
      </w:r>
      <w:r w:rsidR="00236405">
        <w:rPr>
          <w:lang w:val="mk-MK"/>
        </w:rPr>
        <w:t xml:space="preserve"> </w:t>
      </w:r>
      <w:r w:rsidR="00236405">
        <w:t xml:space="preserve">PHP </w:t>
      </w:r>
      <w:r w:rsidR="00236405">
        <w:rPr>
          <w:lang w:val="mk-MK"/>
        </w:rPr>
        <w:t xml:space="preserve">и </w:t>
      </w:r>
      <w:r w:rsidR="00236405">
        <w:t>Laravel</w:t>
      </w:r>
      <w:r w:rsidR="00236405">
        <w:rPr>
          <w:lang w:val="mk-MK"/>
        </w:rPr>
        <w:t xml:space="preserve"> </w:t>
      </w:r>
      <w:r w:rsidR="00236405">
        <w:t>Framework</w:t>
      </w:r>
      <w:r w:rsidR="00E224A0">
        <w:t xml:space="preserve"> </w:t>
      </w:r>
      <w:r w:rsidR="00E224A0">
        <w:rPr>
          <w:lang w:val="mk-MK"/>
        </w:rPr>
        <w:t xml:space="preserve">и </w:t>
      </w:r>
      <w:r w:rsidR="001A279C">
        <w:rPr>
          <w:lang w:val="mk-MK"/>
        </w:rPr>
        <w:t xml:space="preserve">имам познавање </w:t>
      </w:r>
      <w:r w:rsidR="00E224A0">
        <w:rPr>
          <w:lang w:val="mk-MK"/>
        </w:rPr>
        <w:t>во останати</w:t>
      </w:r>
      <w:r w:rsidR="001A279C">
        <w:rPr>
          <w:lang w:val="mk-MK"/>
        </w:rPr>
        <w:t>те</w:t>
      </w:r>
      <w:r w:rsidR="00E224A0">
        <w:rPr>
          <w:lang w:val="mk-MK"/>
        </w:rPr>
        <w:t xml:space="preserve"> технологии кои ги барате, како шт</w:t>
      </w:r>
      <w:r w:rsidR="001A279C">
        <w:rPr>
          <w:lang w:val="mk-MK"/>
        </w:rPr>
        <w:t>о се JAVASCRIPT, JQUERY, HTML5</w:t>
      </w:r>
      <w:r w:rsidR="00E224A0">
        <w:rPr>
          <w:lang w:val="mk-MK"/>
        </w:rPr>
        <w:t>, CSS</w:t>
      </w:r>
      <w:r w:rsidR="001A279C">
        <w:rPr>
          <w:lang w:val="mk-MK"/>
        </w:rPr>
        <w:t>,</w:t>
      </w:r>
      <w:r w:rsidR="001A279C" w:rsidRPr="001A279C">
        <w:t xml:space="preserve"> </w:t>
      </w:r>
      <w:r w:rsidR="00CB7AA0">
        <w:rPr>
          <w:lang w:val="mk-MK"/>
        </w:rPr>
        <w:t>SQL</w:t>
      </w:r>
      <w:r w:rsidR="00E224A0">
        <w:rPr>
          <w:lang w:val="mk-MK"/>
        </w:rPr>
        <w:t>.</w:t>
      </w:r>
      <w:r w:rsidR="00E224A0">
        <w:t xml:space="preserve"> </w:t>
      </w:r>
      <w:r w:rsidR="00E224A0">
        <w:rPr>
          <w:lang w:val="mk-MK"/>
        </w:rPr>
        <w:t xml:space="preserve">Имам желба за работа со </w:t>
      </w:r>
      <w:r w:rsidR="00E224A0">
        <w:t xml:space="preserve">PHP </w:t>
      </w:r>
      <w:r w:rsidR="00E224A0">
        <w:rPr>
          <w:lang w:val="mk-MK"/>
        </w:rPr>
        <w:t xml:space="preserve">скоро од почетокот на моето студирање на факултет, каде што го стекнав знаењето за </w:t>
      </w:r>
      <w:r w:rsidR="00E224A0">
        <w:t>PHP</w:t>
      </w:r>
      <w:r w:rsidR="00E224A0">
        <w:rPr>
          <w:lang w:val="mk-MK"/>
        </w:rPr>
        <w:t xml:space="preserve">. Истотака ги посетував курсевите по </w:t>
      </w:r>
      <w:r w:rsidR="00E224A0">
        <w:t>PHP</w:t>
      </w:r>
      <w:r w:rsidR="00E224A0">
        <w:rPr>
          <w:lang w:val="mk-MK"/>
        </w:rPr>
        <w:t xml:space="preserve"> </w:t>
      </w:r>
      <w:r w:rsidR="00E224A0">
        <w:t>I</w:t>
      </w:r>
      <w:r w:rsidR="00E224A0">
        <w:rPr>
          <w:lang w:val="mk-MK"/>
        </w:rPr>
        <w:t xml:space="preserve"> и</w:t>
      </w:r>
      <w:r w:rsidR="00E224A0">
        <w:t xml:space="preserve"> II</w:t>
      </w:r>
      <w:r w:rsidR="00E224A0">
        <w:rPr>
          <w:lang w:val="mk-MK"/>
        </w:rPr>
        <w:t xml:space="preserve"> ниво во Семос Едукација.</w:t>
      </w:r>
    </w:p>
    <w:p w:rsidR="00E224A0" w:rsidRPr="00E224A0" w:rsidRDefault="00E224A0" w:rsidP="00563EE6">
      <w:pPr>
        <w:rPr>
          <w:lang w:val="mk-MK"/>
        </w:rPr>
      </w:pPr>
    </w:p>
    <w:p w:rsidR="008E4979" w:rsidRDefault="00236405" w:rsidP="00174308">
      <w:pPr>
        <w:pStyle w:val="Closing"/>
      </w:pPr>
      <w:r>
        <w:t>Поздрав</w:t>
      </w:r>
      <w:r w:rsidR="0059698A">
        <w:t>,</w:t>
      </w:r>
    </w:p>
    <w:p w:rsidR="00174308" w:rsidRPr="00174308" w:rsidRDefault="00174308" w:rsidP="00174308">
      <w:pPr>
        <w:pStyle w:val="Signature"/>
        <w:rPr>
          <w:lang w:val="mk-MK"/>
        </w:rPr>
      </w:pPr>
      <w:r>
        <w:rPr>
          <w:lang w:val="mk-MK"/>
        </w:rPr>
        <w:t>Ленче Петковска</w:t>
      </w:r>
    </w:p>
    <w:p w:rsidR="005E7E93" w:rsidRPr="00563EE6" w:rsidRDefault="005E7E93" w:rsidP="000F5A16">
      <w:pPr>
        <w:pStyle w:val="Signature"/>
        <w:rPr>
          <w:lang w:val="mk-MK"/>
        </w:rPr>
      </w:pPr>
    </w:p>
    <w:sectPr w:rsidR="005E7E93" w:rsidRPr="00563EE6">
      <w:headerReference w:type="defaul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F29" w:rsidRDefault="00F57F29">
      <w:pPr>
        <w:spacing w:after="0" w:line="240" w:lineRule="auto"/>
      </w:pPr>
      <w:r>
        <w:separator/>
      </w:r>
    </w:p>
  </w:endnote>
  <w:endnote w:type="continuationSeparator" w:id="0">
    <w:p w:rsidR="00F57F29" w:rsidRDefault="00F57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F29" w:rsidRDefault="00F57F29">
      <w:pPr>
        <w:spacing w:after="0" w:line="240" w:lineRule="auto"/>
      </w:pPr>
      <w:r>
        <w:separator/>
      </w:r>
    </w:p>
  </w:footnote>
  <w:footnote w:type="continuationSeparator" w:id="0">
    <w:p w:rsidR="00F57F29" w:rsidRDefault="00F57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Recipient Name"/>
      <w:tag w:val=""/>
      <w:id w:val="-1468971042"/>
      <w:placeholder>
        <w:docPart w:val="4F00D068D50849F0B399770A3301E7D6"/>
      </w:placeholder>
      <w:dataBinding w:prefixMappings="xmlns:ns0='http://schemas.microsoft.com/office/2006/coverPageProps' " w:xpath="/ns0:CoverPageProperties[1]/ns0:CompanyFax[1]" w:storeItemID="{55AF091B-3C7A-41E3-B477-F2FDAA23CFDA}"/>
      <w:text/>
    </w:sdtPr>
    <w:sdtEndPr/>
    <w:sdtContent>
      <w:p w:rsidR="005E5BF9" w:rsidRPr="005E5BF9" w:rsidRDefault="00236405" w:rsidP="005E5BF9">
        <w:pPr>
          <w:pStyle w:val="Header"/>
        </w:pPr>
        <w:r>
          <w:t>Почитувани</w:t>
        </w:r>
      </w:p>
    </w:sdtContent>
  </w:sdt>
  <w:p w:rsidR="008E4979" w:rsidRPr="005E5BF9" w:rsidRDefault="00F57F29" w:rsidP="005E5BF9">
    <w:pPr>
      <w:pStyle w:val="Header"/>
    </w:pPr>
    <w:sdt>
      <w:sdtPr>
        <w:alias w:val="Date"/>
        <w:tag w:val="Date"/>
        <w:id w:val="-447781685"/>
        <w:placeholder>
          <w:docPart w:val="9E8A18C949B145EE9FA0A2D5458854A5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8-1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55D8D">
          <w:t>August 10, 2016</w:t>
        </w:r>
      </w:sdtContent>
    </w:sdt>
  </w:p>
  <w:p w:rsidR="008E4979" w:rsidRPr="005E5BF9" w:rsidRDefault="0059698A" w:rsidP="005E5BF9">
    <w:pPr>
      <w:pStyle w:val="Header"/>
    </w:pPr>
    <w:r w:rsidRPr="005E5BF9">
      <w:t xml:space="preserve">Page </w:t>
    </w:r>
    <w:r w:rsidRPr="005E5BF9">
      <w:fldChar w:fldCharType="begin"/>
    </w:r>
    <w:r w:rsidRPr="005E5BF9">
      <w:instrText xml:space="preserve"> PAGE   \* MERGEFORMAT </w:instrText>
    </w:r>
    <w:r w:rsidRPr="005E5BF9">
      <w:fldChar w:fldCharType="separate"/>
    </w:r>
    <w:r w:rsidR="002227D1">
      <w:rPr>
        <w:noProof/>
      </w:rPr>
      <w:t>2</w:t>
    </w:r>
    <w:r w:rsidRPr="005E5BF9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53"/>
    <w:rsid w:val="000F5A16"/>
    <w:rsid w:val="00174308"/>
    <w:rsid w:val="001A279C"/>
    <w:rsid w:val="001B46A4"/>
    <w:rsid w:val="001F3936"/>
    <w:rsid w:val="002227D1"/>
    <w:rsid w:val="00236405"/>
    <w:rsid w:val="00396D43"/>
    <w:rsid w:val="004C422E"/>
    <w:rsid w:val="00524EC1"/>
    <w:rsid w:val="00563EE6"/>
    <w:rsid w:val="0059698A"/>
    <w:rsid w:val="005A595C"/>
    <w:rsid w:val="005E5BF9"/>
    <w:rsid w:val="005E7E93"/>
    <w:rsid w:val="006068F4"/>
    <w:rsid w:val="0068116A"/>
    <w:rsid w:val="00686327"/>
    <w:rsid w:val="00755D8D"/>
    <w:rsid w:val="00802520"/>
    <w:rsid w:val="0087544D"/>
    <w:rsid w:val="008E4979"/>
    <w:rsid w:val="0090278B"/>
    <w:rsid w:val="009C37F0"/>
    <w:rsid w:val="00B1175D"/>
    <w:rsid w:val="00B849ED"/>
    <w:rsid w:val="00B9534A"/>
    <w:rsid w:val="00BD0D53"/>
    <w:rsid w:val="00BE74A8"/>
    <w:rsid w:val="00C81C23"/>
    <w:rsid w:val="00CB7AA0"/>
    <w:rsid w:val="00E224A0"/>
    <w:rsid w:val="00F5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5A2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2520"/>
    <w:rPr>
      <w:spacing w:val="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pPr>
      <w:spacing w:after="0"/>
    </w:pPr>
  </w:style>
  <w:style w:type="paragraph" w:styleId="Closing">
    <w:name w:val="Closing"/>
    <w:basedOn w:val="Normal"/>
    <w:next w:val="Signature"/>
    <w:link w:val="ClosingChar"/>
    <w:qFormat/>
    <w:pPr>
      <w:keepNext/>
      <w:spacing w:after="1000" w:line="240" w:lineRule="auto"/>
    </w:pPr>
  </w:style>
  <w:style w:type="character" w:customStyle="1" w:styleId="ClosingChar">
    <w:name w:val="Closing Char"/>
    <w:basedOn w:val="DefaultParagraphFont"/>
    <w:link w:val="Closing"/>
    <w:rPr>
      <w:spacing w:val="4"/>
      <w:sz w:val="20"/>
    </w:rPr>
  </w:style>
  <w:style w:type="paragraph" w:styleId="Signature">
    <w:name w:val="Signature"/>
    <w:basedOn w:val="Normal"/>
    <w:next w:val="Normal"/>
    <w:link w:val="SignatureChar"/>
    <w:qFormat/>
    <w:rsid w:val="005E7E93"/>
    <w:pPr>
      <w:keepNext/>
      <w:spacing w:after="360"/>
      <w:contextualSpacing/>
    </w:pPr>
  </w:style>
  <w:style w:type="character" w:customStyle="1" w:styleId="SignatureChar">
    <w:name w:val="Signature Char"/>
    <w:basedOn w:val="DefaultParagraphFont"/>
    <w:link w:val="Signature"/>
    <w:rsid w:val="005E7E93"/>
    <w:rPr>
      <w:spacing w:val="4"/>
      <w:sz w:val="20"/>
    </w:rPr>
  </w:style>
  <w:style w:type="paragraph" w:styleId="Date">
    <w:name w:val="Date"/>
    <w:basedOn w:val="Normal"/>
    <w:next w:val="Normal"/>
    <w:link w:val="DateChar"/>
    <w:qFormat/>
    <w:pPr>
      <w:spacing w:after="480" w:line="240" w:lineRule="auto"/>
    </w:pPr>
  </w:style>
  <w:style w:type="character" w:customStyle="1" w:styleId="DateChar">
    <w:name w:val="Date Char"/>
    <w:basedOn w:val="DefaultParagraphFont"/>
    <w:link w:val="Date"/>
    <w:rPr>
      <w:spacing w:val="4"/>
      <w:sz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link w:val="SalutationChar"/>
    <w:qFormat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rPr>
      <w:spacing w:val="4"/>
      <w:sz w:val="20"/>
    </w:rPr>
  </w:style>
  <w:style w:type="character" w:customStyle="1" w:styleId="apple-converted-space">
    <w:name w:val="apple-converted-space"/>
    <w:basedOn w:val="DefaultParagraphFont"/>
    <w:rsid w:val="00BD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che\AppData\Roaming\Microsoft\Templates\Reference%20letter%20for%20professional%20employe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494A09EA4476083D295EF720AB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2C3E1-412D-4515-AC8A-76F5F34773F1}"/>
      </w:docPartPr>
      <w:docPartBody>
        <w:p w:rsidR="00F8643F" w:rsidRDefault="00504EC1">
          <w:pPr>
            <w:pStyle w:val="050494A09EA4476083D295EF720AB65C"/>
          </w:pPr>
          <w:r>
            <w:t>[Date]</w:t>
          </w:r>
        </w:p>
      </w:docPartBody>
    </w:docPart>
    <w:docPart>
      <w:docPartPr>
        <w:name w:val="9E8A18C949B145EE9FA0A2D545885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02BA2-82C5-4509-875E-5BDB89AD1BCF}"/>
      </w:docPartPr>
      <w:docPartBody>
        <w:p w:rsidR="00F8643F" w:rsidRDefault="00504EC1">
          <w:pPr>
            <w:pStyle w:val="9E8A18C949B145EE9FA0A2D5458854A5"/>
          </w:pPr>
          <w:r>
            <w:t>[Street Address]</w:t>
          </w:r>
        </w:p>
      </w:docPartBody>
    </w:docPart>
    <w:docPart>
      <w:docPartPr>
        <w:name w:val="33231CE861014469A7FE1E2663AF3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5D120-7F9A-411F-AB37-5E8C1FFC7FCF}"/>
      </w:docPartPr>
      <w:docPartBody>
        <w:p w:rsidR="00F8643F" w:rsidRDefault="00504EC1">
          <w:pPr>
            <w:pStyle w:val="33231CE861014469A7FE1E2663AF3479"/>
          </w:pPr>
          <w:r w:rsidRPr="005E5BF9">
            <w:rPr>
              <w:rStyle w:val="PlaceholderText"/>
            </w:rPr>
            <w:t>[Recipient Name]</w:t>
          </w:r>
        </w:p>
      </w:docPartBody>
    </w:docPart>
    <w:docPart>
      <w:docPartPr>
        <w:name w:val="4F00D068D50849F0B399770A3301E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7D9E9-AB4C-4A6C-8E82-CA3848DD4599}"/>
      </w:docPartPr>
      <w:docPartBody>
        <w:p w:rsidR="00F8643F" w:rsidRDefault="00504EC1">
          <w:pPr>
            <w:pStyle w:val="4F00D068D50849F0B399770A3301E7D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C1"/>
    <w:rsid w:val="00344BB3"/>
    <w:rsid w:val="00504EC1"/>
    <w:rsid w:val="005C7B98"/>
    <w:rsid w:val="00B5187C"/>
    <w:rsid w:val="00D80C8A"/>
    <w:rsid w:val="00F7533C"/>
    <w:rsid w:val="00F8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5FF9C8B1244D70B9435DD5EE3FB76D">
    <w:name w:val="715FF9C8B1244D70B9435DD5EE3FB76D"/>
  </w:style>
  <w:style w:type="paragraph" w:customStyle="1" w:styleId="BAD56ADB85BF4851B5FDA8B23D1C8AF9">
    <w:name w:val="BAD56ADB85BF4851B5FDA8B23D1C8AF9"/>
  </w:style>
  <w:style w:type="paragraph" w:customStyle="1" w:styleId="5E95059C9B5141CDA77F6BC07B75E575">
    <w:name w:val="5E95059C9B5141CDA77F6BC07B75E575"/>
  </w:style>
  <w:style w:type="paragraph" w:customStyle="1" w:styleId="E9EB41A1F89C4A1DA0ADD07AB45C2924">
    <w:name w:val="E9EB41A1F89C4A1DA0ADD07AB45C2924"/>
  </w:style>
  <w:style w:type="paragraph" w:customStyle="1" w:styleId="ADA59B5EC1BA41B99A808106541513E3">
    <w:name w:val="ADA59B5EC1BA41B99A808106541513E3"/>
  </w:style>
  <w:style w:type="paragraph" w:customStyle="1" w:styleId="050494A09EA4476083D295EF720AB65C">
    <w:name w:val="050494A09EA4476083D295EF720AB65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EB727131EEE4BB6B1CF07F00C680030">
    <w:name w:val="2EB727131EEE4BB6B1CF07F00C680030"/>
  </w:style>
  <w:style w:type="paragraph" w:customStyle="1" w:styleId="1AC2701E8A2D45D0B92770C027063004">
    <w:name w:val="1AC2701E8A2D45D0B92770C027063004"/>
  </w:style>
  <w:style w:type="paragraph" w:customStyle="1" w:styleId="315F584820084DD4B937D3D1236FD66D">
    <w:name w:val="315F584820084DD4B937D3D1236FD66D"/>
  </w:style>
  <w:style w:type="paragraph" w:customStyle="1" w:styleId="9E8A18C949B145EE9FA0A2D5458854A5">
    <w:name w:val="9E8A18C949B145EE9FA0A2D5458854A5"/>
  </w:style>
  <w:style w:type="paragraph" w:customStyle="1" w:styleId="898C2168B52C41499E754D95ABA24ACF">
    <w:name w:val="898C2168B52C41499E754D95ABA24ACF"/>
  </w:style>
  <w:style w:type="paragraph" w:customStyle="1" w:styleId="33231CE861014469A7FE1E2663AF3479">
    <w:name w:val="33231CE861014469A7FE1E2663AF3479"/>
  </w:style>
  <w:style w:type="paragraph" w:customStyle="1" w:styleId="926A01FFA434451E9733A23E0831DD4C">
    <w:name w:val="926A01FFA434451E9733A23E0831DD4C"/>
  </w:style>
  <w:style w:type="paragraph" w:customStyle="1" w:styleId="4F00D068D50849F0B399770A3301E7D6">
    <w:name w:val="4F00D068D50849F0B399770A3301E7D6"/>
  </w:style>
  <w:style w:type="paragraph" w:customStyle="1" w:styleId="DB6EF31BF2294D73BE406B7BC89163D8">
    <w:name w:val="DB6EF31BF2294D73BE406B7BC89163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2016-08-10T00:00:00</PublishDate>
  <Abstract/>
  <CompanyAddress/>
  <CompanyPhone/>
  <CompanyFax>Почитувани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844B63-34C1-484C-89A2-BFD7EB43AA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for professional employee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Lence</dc:creator>
  <cp:keywords/>
  <cp:lastModifiedBy/>
  <cp:revision>1</cp:revision>
  <dcterms:created xsi:type="dcterms:W3CDTF">2016-07-04T14:19:00Z</dcterms:created>
  <dcterms:modified xsi:type="dcterms:W3CDTF">2016-09-13T15:28:00Z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TC034649389991</vt:lpwstr>
  </property>
</Properties>
</file>